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E654" w14:textId="4B9576DA" w:rsidR="00673E3E" w:rsidRPr="004E4096" w:rsidRDefault="00673E3E" w:rsidP="00F92D3D">
      <w:pPr>
        <w:pStyle w:val="Title"/>
        <w:tabs>
          <w:tab w:val="center" w:pos="4968"/>
          <w:tab w:val="left" w:pos="8796"/>
        </w:tabs>
        <w:jc w:val="both"/>
        <w:rPr>
          <w:color w:val="auto"/>
        </w:rPr>
      </w:pPr>
      <w:r w:rsidRPr="004E4096">
        <w:rPr>
          <w:color w:val="auto"/>
        </w:rPr>
        <w:t>Ethan Day</w:t>
      </w:r>
      <w:r w:rsidR="00A963A6">
        <w:rPr>
          <w:color w:val="auto"/>
        </w:rPr>
        <w:tab/>
      </w:r>
    </w:p>
    <w:p w14:paraId="730CF7AF" w14:textId="77777777" w:rsidR="00673E3E" w:rsidRPr="004E4096" w:rsidRDefault="00673E3E" w:rsidP="00141A4C">
      <w:pPr>
        <w:rPr>
          <w:color w:val="auto"/>
        </w:rPr>
      </w:pPr>
      <w:r w:rsidRPr="004E4096">
        <w:rPr>
          <w:color w:val="auto"/>
        </w:rPr>
        <w:t xml:space="preserve">5120 N. Diamond Creek Avenue, </w:t>
      </w:r>
      <w:smartTag w:uri="urn:schemas-microsoft-com:office:smarttags" w:element="City">
        <w:r w:rsidRPr="004E4096">
          <w:rPr>
            <w:color w:val="auto"/>
          </w:rPr>
          <w:t>Meridian</w:t>
        </w:r>
      </w:smartTag>
      <w:r w:rsidRPr="004E4096">
        <w:rPr>
          <w:color w:val="auto"/>
        </w:rPr>
        <w:t>, 83646 | (208)-985-3809 | EthanDay725@gmail.com</w:t>
      </w:r>
    </w:p>
    <w:p w14:paraId="3F1A5C6C" w14:textId="5D8727AD" w:rsidR="004E4096" w:rsidRPr="00B31663" w:rsidRDefault="004E4096" w:rsidP="004E4096">
      <w:pPr>
        <w:pStyle w:val="Heading1"/>
        <w:jc w:val="center"/>
        <w:rPr>
          <w:color w:val="auto"/>
          <w:u w:val="single"/>
        </w:rPr>
      </w:pPr>
      <w:r w:rsidRPr="00B31663">
        <w:rPr>
          <w:color w:val="auto"/>
          <w:u w:val="single"/>
        </w:rPr>
        <w:t>Work Experience</w:t>
      </w:r>
    </w:p>
    <w:p w14:paraId="1F779358" w14:textId="77777777" w:rsidR="004E4096" w:rsidRPr="004E4096" w:rsidRDefault="004E4096" w:rsidP="004E4096">
      <w:pPr>
        <w:pStyle w:val="ListBullet"/>
        <w:numPr>
          <w:ilvl w:val="0"/>
          <w:numId w:val="0"/>
        </w:numPr>
        <w:jc w:val="center"/>
        <w:rPr>
          <w:b/>
          <w:bCs/>
          <w:color w:val="auto"/>
          <w:sz w:val="24"/>
          <w:szCs w:val="24"/>
        </w:rPr>
      </w:pPr>
      <w:r w:rsidRPr="004E4096">
        <w:rPr>
          <w:b/>
          <w:bCs/>
          <w:color w:val="auto"/>
          <w:sz w:val="24"/>
          <w:szCs w:val="24"/>
        </w:rPr>
        <w:t>FAST FOOD EMPLOYEE | DAIRY QUEEN | MAY 2019 – PRESENT</w:t>
      </w:r>
    </w:p>
    <w:p w14:paraId="040A13F5" w14:textId="16898645" w:rsidR="00A963A6" w:rsidRDefault="00F92D3D" w:rsidP="004E4096">
      <w:pPr>
        <w:pStyle w:val="ListBullet"/>
        <w:jc w:val="center"/>
        <w:rPr>
          <w:color w:val="auto"/>
        </w:rPr>
      </w:pPr>
      <w:r>
        <w:rPr>
          <w:color w:val="auto"/>
        </w:rPr>
        <w:t xml:space="preserve">Well experienced with </w:t>
      </w:r>
      <w:r w:rsidR="004E4096" w:rsidRPr="004E4096">
        <w:rPr>
          <w:color w:val="auto"/>
        </w:rPr>
        <w:t>work</w:t>
      </w:r>
      <w:r>
        <w:rPr>
          <w:color w:val="auto"/>
        </w:rPr>
        <w:t>ing</w:t>
      </w:r>
      <w:r w:rsidR="004E4096" w:rsidRPr="004E4096">
        <w:rPr>
          <w:color w:val="auto"/>
        </w:rPr>
        <w:t xml:space="preserve"> </w:t>
      </w:r>
      <w:r w:rsidR="00A963A6">
        <w:rPr>
          <w:color w:val="auto"/>
        </w:rPr>
        <w:t>and adapt</w:t>
      </w:r>
      <w:r>
        <w:rPr>
          <w:color w:val="auto"/>
        </w:rPr>
        <w:t>ing</w:t>
      </w:r>
      <w:r w:rsidR="00A963A6">
        <w:rPr>
          <w:color w:val="auto"/>
        </w:rPr>
        <w:t xml:space="preserve"> </w:t>
      </w:r>
      <w:r>
        <w:rPr>
          <w:color w:val="auto"/>
        </w:rPr>
        <w:t>to</w:t>
      </w:r>
      <w:r w:rsidR="004E4096" w:rsidRPr="004E4096">
        <w:rPr>
          <w:color w:val="auto"/>
        </w:rPr>
        <w:t xml:space="preserve"> a fast-paced environment</w:t>
      </w:r>
      <w:r w:rsidR="00A963A6">
        <w:rPr>
          <w:color w:val="auto"/>
        </w:rPr>
        <w:t>.</w:t>
      </w:r>
    </w:p>
    <w:p w14:paraId="4B842BD1" w14:textId="6E4D1B39" w:rsidR="00A963A6" w:rsidRPr="00630667" w:rsidRDefault="00630667" w:rsidP="004E4096">
      <w:pPr>
        <w:pStyle w:val="ListBullet"/>
        <w:jc w:val="center"/>
        <w:rPr>
          <w:color w:val="auto"/>
        </w:rPr>
      </w:pPr>
      <w:r>
        <w:rPr>
          <w:color w:val="auto"/>
        </w:rPr>
        <w:t>Operated</w:t>
      </w:r>
      <w:r w:rsidR="004E4096" w:rsidRPr="00630667">
        <w:rPr>
          <w:color w:val="auto"/>
        </w:rPr>
        <w:t xml:space="preserve"> with heavy boxes and crates </w:t>
      </w:r>
      <w:r w:rsidR="00A963A6" w:rsidRPr="00630667">
        <w:rPr>
          <w:color w:val="auto"/>
        </w:rPr>
        <w:t>to</w:t>
      </w:r>
      <w:r w:rsidR="004E4096" w:rsidRPr="00630667">
        <w:rPr>
          <w:color w:val="auto"/>
        </w:rPr>
        <w:t xml:space="preserve"> keep supply </w:t>
      </w:r>
    </w:p>
    <w:p w14:paraId="2509FD3A" w14:textId="06C9A817" w:rsidR="004E4096" w:rsidRPr="004E4096" w:rsidRDefault="00A963A6" w:rsidP="004E4096">
      <w:pPr>
        <w:pStyle w:val="ListBullet"/>
        <w:jc w:val="center"/>
        <w:rPr>
          <w:color w:val="auto"/>
        </w:rPr>
      </w:pPr>
      <w:r>
        <w:rPr>
          <w:color w:val="auto"/>
        </w:rPr>
        <w:t xml:space="preserve"> </w:t>
      </w:r>
      <w:r w:rsidR="00F92D3D">
        <w:rPr>
          <w:color w:val="auto"/>
        </w:rPr>
        <w:t>F</w:t>
      </w:r>
      <w:r>
        <w:rPr>
          <w:color w:val="auto"/>
        </w:rPr>
        <w:t xml:space="preserve">ully </w:t>
      </w:r>
      <w:r w:rsidR="00F92D3D">
        <w:rPr>
          <w:color w:val="auto"/>
        </w:rPr>
        <w:t xml:space="preserve">educated </w:t>
      </w:r>
      <w:r>
        <w:rPr>
          <w:color w:val="auto"/>
        </w:rPr>
        <w:t>o</w:t>
      </w:r>
      <w:r w:rsidR="00F92D3D">
        <w:rPr>
          <w:color w:val="auto"/>
        </w:rPr>
        <w:t>n</w:t>
      </w:r>
      <w:r w:rsidR="004E4096">
        <w:rPr>
          <w:color w:val="auto"/>
        </w:rPr>
        <w:t xml:space="preserve"> how to </w:t>
      </w:r>
      <w:r w:rsidR="004E4096" w:rsidRPr="004E4096">
        <w:rPr>
          <w:color w:val="auto"/>
        </w:rPr>
        <w:t>work in customer service.</w:t>
      </w:r>
    </w:p>
    <w:p w14:paraId="71585FB7" w14:textId="327D071A" w:rsidR="004E4096" w:rsidRPr="004E4096" w:rsidRDefault="004E4096" w:rsidP="004E4096">
      <w:pPr>
        <w:pStyle w:val="Heading2"/>
        <w:jc w:val="center"/>
        <w:rPr>
          <w:color w:val="auto"/>
        </w:rPr>
      </w:pPr>
      <w:r w:rsidRPr="004E4096">
        <w:rPr>
          <w:color w:val="auto"/>
        </w:rPr>
        <w:t xml:space="preserve">Lawn </w:t>
      </w:r>
      <w:r w:rsidR="00B31663">
        <w:rPr>
          <w:color w:val="auto"/>
        </w:rPr>
        <w:t>Mowing business</w:t>
      </w:r>
      <w:r w:rsidRPr="004E4096">
        <w:rPr>
          <w:color w:val="auto"/>
        </w:rPr>
        <w:t> | day and O’donnell’s mowing | june 2018 – november 2018</w:t>
      </w:r>
    </w:p>
    <w:p w14:paraId="665CF06E" w14:textId="2659033A" w:rsidR="004E4096" w:rsidRPr="004E4096" w:rsidRDefault="00F92D3D" w:rsidP="004E4096">
      <w:pPr>
        <w:pStyle w:val="ListBullet"/>
        <w:jc w:val="center"/>
        <w:rPr>
          <w:color w:val="auto"/>
        </w:rPr>
      </w:pPr>
      <w:r>
        <w:rPr>
          <w:color w:val="auto"/>
        </w:rPr>
        <w:t xml:space="preserve">First experience with </w:t>
      </w:r>
      <w:r w:rsidR="004E4096">
        <w:rPr>
          <w:color w:val="auto"/>
        </w:rPr>
        <w:t>adapt</w:t>
      </w:r>
      <w:r>
        <w:rPr>
          <w:color w:val="auto"/>
        </w:rPr>
        <w:t>ing to</w:t>
      </w:r>
      <w:r w:rsidR="004E4096">
        <w:rPr>
          <w:color w:val="auto"/>
        </w:rPr>
        <w:t xml:space="preserve"> and </w:t>
      </w:r>
      <w:r w:rsidR="004E4096" w:rsidRPr="004E4096">
        <w:rPr>
          <w:color w:val="auto"/>
        </w:rPr>
        <w:t>work</w:t>
      </w:r>
      <w:r>
        <w:rPr>
          <w:color w:val="auto"/>
        </w:rPr>
        <w:t>ing</w:t>
      </w:r>
      <w:r w:rsidR="004E4096" w:rsidRPr="004E4096">
        <w:rPr>
          <w:color w:val="auto"/>
        </w:rPr>
        <w:t xml:space="preserve"> with customers and </w:t>
      </w:r>
      <w:r w:rsidR="004E4096">
        <w:rPr>
          <w:color w:val="auto"/>
        </w:rPr>
        <w:t xml:space="preserve">hours and </w:t>
      </w:r>
      <w:r w:rsidR="004E4096" w:rsidRPr="004E4096">
        <w:rPr>
          <w:color w:val="auto"/>
        </w:rPr>
        <w:t>mowed a variety of lawns.</w:t>
      </w:r>
    </w:p>
    <w:p w14:paraId="7FA14933" w14:textId="22FE5322" w:rsidR="00673E3E" w:rsidRPr="00B31663" w:rsidRDefault="00673E3E" w:rsidP="004E4096">
      <w:pPr>
        <w:pStyle w:val="Heading1"/>
        <w:jc w:val="center"/>
        <w:rPr>
          <w:color w:val="auto"/>
          <w:u w:val="single"/>
        </w:rPr>
      </w:pPr>
      <w:r w:rsidRPr="00B31663">
        <w:rPr>
          <w:color w:val="auto"/>
          <w:u w:val="single"/>
        </w:rPr>
        <w:t>Education</w:t>
      </w:r>
    </w:p>
    <w:p w14:paraId="4A5032CA" w14:textId="01B95C08" w:rsidR="00166FA4" w:rsidRPr="00166FA4" w:rsidRDefault="00673E3E" w:rsidP="00166FA4">
      <w:pPr>
        <w:pStyle w:val="Heading2"/>
        <w:jc w:val="center"/>
        <w:rPr>
          <w:color w:val="auto"/>
        </w:rPr>
      </w:pPr>
      <w:r w:rsidRPr="004E4096">
        <w:rPr>
          <w:color w:val="auto"/>
        </w:rPr>
        <w:t>Rocky Mountain High School – 2017-</w:t>
      </w:r>
      <w:r w:rsidR="0014281D" w:rsidRPr="004E4096">
        <w:rPr>
          <w:color w:val="auto"/>
        </w:rPr>
        <w:t>2021</w:t>
      </w:r>
      <w:r w:rsidRPr="004E4096">
        <w:rPr>
          <w:color w:val="auto"/>
        </w:rPr>
        <w:t xml:space="preserve"> – GPA - 3.7</w:t>
      </w:r>
    </w:p>
    <w:p w14:paraId="3FC750DB" w14:textId="77777777" w:rsidR="00673E3E" w:rsidRPr="004E4096" w:rsidRDefault="00673E3E" w:rsidP="004E4096">
      <w:pPr>
        <w:pStyle w:val="ListBullet"/>
        <w:jc w:val="center"/>
        <w:rPr>
          <w:color w:val="auto"/>
        </w:rPr>
      </w:pPr>
      <w:r w:rsidRPr="004E4096">
        <w:rPr>
          <w:color w:val="auto"/>
        </w:rPr>
        <w:t>Related coursework: Honors Biology     Spanish 1 &amp; 2</w:t>
      </w:r>
    </w:p>
    <w:p w14:paraId="5C75B8A0" w14:textId="34E90917" w:rsidR="00673E3E" w:rsidRPr="004E4096" w:rsidRDefault="00673E3E" w:rsidP="004E4096">
      <w:pPr>
        <w:pStyle w:val="ListBullet"/>
        <w:numPr>
          <w:ilvl w:val="0"/>
          <w:numId w:val="0"/>
        </w:numPr>
        <w:ind w:left="2160"/>
        <w:jc w:val="center"/>
        <w:rPr>
          <w:color w:val="auto"/>
        </w:rPr>
      </w:pPr>
      <w:r w:rsidRPr="004E4096">
        <w:rPr>
          <w:color w:val="auto"/>
        </w:rPr>
        <w:t>Advanced Debate    Honors Math 1 &amp; 2</w:t>
      </w:r>
    </w:p>
    <w:p w14:paraId="2B38AE83" w14:textId="3F0C60EB" w:rsidR="00673E3E" w:rsidRDefault="00673E3E" w:rsidP="004E4096">
      <w:pPr>
        <w:pStyle w:val="ListBullet"/>
        <w:numPr>
          <w:ilvl w:val="0"/>
          <w:numId w:val="0"/>
        </w:numPr>
        <w:ind w:left="216"/>
        <w:jc w:val="center"/>
        <w:rPr>
          <w:color w:val="auto"/>
        </w:rPr>
      </w:pPr>
      <w:r w:rsidRPr="004E4096">
        <w:rPr>
          <w:color w:val="auto"/>
        </w:rPr>
        <w:t>Honors Earth Science</w:t>
      </w:r>
    </w:p>
    <w:p w14:paraId="58EEF22F" w14:textId="540FC824" w:rsidR="00166FA4" w:rsidRDefault="00166FA4" w:rsidP="004E4096">
      <w:pPr>
        <w:pStyle w:val="ListBullet"/>
        <w:numPr>
          <w:ilvl w:val="0"/>
          <w:numId w:val="0"/>
        </w:numPr>
        <w:ind w:left="216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College of Western Idaho – 2020-2024 – Associates Degree in Software Development</w:t>
      </w:r>
    </w:p>
    <w:p w14:paraId="7C7DF407" w14:textId="601A6913" w:rsidR="00166FA4" w:rsidRDefault="00166FA4" w:rsidP="004E4096">
      <w:pPr>
        <w:pStyle w:val="ListBullet"/>
        <w:numPr>
          <w:ilvl w:val="0"/>
          <w:numId w:val="0"/>
        </w:numPr>
        <w:ind w:left="216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Known Languages:</w:t>
      </w:r>
    </w:p>
    <w:p w14:paraId="703DF4E3" w14:textId="18E032B7" w:rsidR="00166FA4" w:rsidRDefault="00166FA4" w:rsidP="004E4096">
      <w:pPr>
        <w:pStyle w:val="ListBullet"/>
        <w:numPr>
          <w:ilvl w:val="0"/>
          <w:numId w:val="0"/>
        </w:numPr>
        <w:ind w:left="216"/>
        <w:jc w:val="center"/>
        <w:rPr>
          <w:color w:val="auto"/>
        </w:rPr>
      </w:pPr>
      <w:r>
        <w:rPr>
          <w:color w:val="auto"/>
        </w:rPr>
        <w:t>HTML</w:t>
      </w:r>
    </w:p>
    <w:p w14:paraId="6C064D40" w14:textId="0A8A1ABD" w:rsidR="00166FA4" w:rsidRDefault="00166FA4" w:rsidP="004E4096">
      <w:pPr>
        <w:pStyle w:val="ListBullet"/>
        <w:numPr>
          <w:ilvl w:val="0"/>
          <w:numId w:val="0"/>
        </w:numPr>
        <w:ind w:left="216"/>
        <w:jc w:val="center"/>
        <w:rPr>
          <w:color w:val="auto"/>
        </w:rPr>
      </w:pPr>
      <w:r>
        <w:rPr>
          <w:color w:val="auto"/>
        </w:rPr>
        <w:t>CSS</w:t>
      </w:r>
    </w:p>
    <w:p w14:paraId="6F30791B" w14:textId="7EF5273A" w:rsidR="00166FA4" w:rsidRDefault="00166FA4" w:rsidP="004E4096">
      <w:pPr>
        <w:pStyle w:val="ListBullet"/>
        <w:numPr>
          <w:ilvl w:val="0"/>
          <w:numId w:val="0"/>
        </w:numPr>
        <w:ind w:left="216"/>
        <w:jc w:val="center"/>
        <w:rPr>
          <w:color w:val="auto"/>
        </w:rPr>
      </w:pPr>
      <w:r>
        <w:rPr>
          <w:color w:val="auto"/>
        </w:rPr>
        <w:t>JavaScript</w:t>
      </w:r>
    </w:p>
    <w:p w14:paraId="1DEEE14C" w14:textId="06074A0C" w:rsidR="00166FA4" w:rsidRDefault="00166FA4" w:rsidP="004E4096">
      <w:pPr>
        <w:pStyle w:val="ListBullet"/>
        <w:numPr>
          <w:ilvl w:val="0"/>
          <w:numId w:val="0"/>
        </w:numPr>
        <w:ind w:left="216"/>
        <w:jc w:val="center"/>
        <w:rPr>
          <w:color w:val="auto"/>
        </w:rPr>
      </w:pPr>
      <w:r>
        <w:rPr>
          <w:color w:val="auto"/>
        </w:rPr>
        <w:t>Python</w:t>
      </w:r>
    </w:p>
    <w:p w14:paraId="60B0608F" w14:textId="4CC2FB23" w:rsidR="00166FA4" w:rsidRPr="00166FA4" w:rsidRDefault="00166FA4" w:rsidP="004E4096">
      <w:pPr>
        <w:pStyle w:val="ListBullet"/>
        <w:numPr>
          <w:ilvl w:val="0"/>
          <w:numId w:val="0"/>
        </w:numPr>
        <w:ind w:left="216"/>
        <w:jc w:val="center"/>
        <w:rPr>
          <w:color w:val="auto"/>
        </w:rPr>
      </w:pPr>
      <w:r>
        <w:rPr>
          <w:color w:val="auto"/>
        </w:rPr>
        <w:t>C#</w:t>
      </w:r>
    </w:p>
    <w:p w14:paraId="7429089E" w14:textId="77777777" w:rsidR="00673E3E" w:rsidRPr="00B31663" w:rsidRDefault="00673E3E" w:rsidP="004E4096">
      <w:pPr>
        <w:pStyle w:val="Heading1"/>
        <w:jc w:val="center"/>
        <w:rPr>
          <w:color w:val="auto"/>
          <w:u w:val="single"/>
        </w:rPr>
      </w:pPr>
      <w:r w:rsidRPr="00B31663">
        <w:rPr>
          <w:color w:val="auto"/>
          <w:u w:val="single"/>
        </w:rPr>
        <w:t>Volunteer Experience</w:t>
      </w:r>
    </w:p>
    <w:p w14:paraId="653C790D" w14:textId="77777777" w:rsidR="00673E3E" w:rsidRPr="004E4096" w:rsidRDefault="00673E3E" w:rsidP="004E4096">
      <w:pPr>
        <w:pStyle w:val="Heading2"/>
        <w:jc w:val="center"/>
        <w:rPr>
          <w:color w:val="auto"/>
        </w:rPr>
      </w:pPr>
      <w:r w:rsidRPr="004E4096">
        <w:rPr>
          <w:color w:val="auto"/>
        </w:rPr>
        <w:t>Yard work | june 2015 – november 2018</w:t>
      </w:r>
    </w:p>
    <w:p w14:paraId="5BFCD80A" w14:textId="5FAF444A" w:rsidR="00673E3E" w:rsidRPr="004E4096" w:rsidRDefault="00673E3E" w:rsidP="004E4096">
      <w:pPr>
        <w:pStyle w:val="ListBullet"/>
        <w:jc w:val="center"/>
        <w:rPr>
          <w:color w:val="auto"/>
        </w:rPr>
      </w:pPr>
      <w:r w:rsidRPr="004E4096">
        <w:rPr>
          <w:color w:val="auto"/>
        </w:rPr>
        <w:t>I volunteered at various houses to pull weeds, rake leaves and shovel snow.</w:t>
      </w:r>
    </w:p>
    <w:p w14:paraId="0DF8DC31" w14:textId="77777777" w:rsidR="00673E3E" w:rsidRPr="00B31663" w:rsidRDefault="00673E3E" w:rsidP="004E4096">
      <w:pPr>
        <w:pStyle w:val="Heading1"/>
        <w:jc w:val="center"/>
        <w:rPr>
          <w:color w:val="auto"/>
          <w:u w:val="single"/>
        </w:rPr>
      </w:pPr>
      <w:r w:rsidRPr="00B31663">
        <w:rPr>
          <w:color w:val="auto"/>
          <w:u w:val="single"/>
        </w:rPr>
        <w:t>Honors &amp; Awards</w:t>
      </w:r>
    </w:p>
    <w:p w14:paraId="2A0BA7F6" w14:textId="77777777" w:rsidR="00673E3E" w:rsidRPr="004E4096" w:rsidRDefault="00673E3E" w:rsidP="004E4096">
      <w:pPr>
        <w:pStyle w:val="Heading2"/>
        <w:jc w:val="center"/>
        <w:rPr>
          <w:color w:val="auto"/>
        </w:rPr>
      </w:pPr>
      <w:r w:rsidRPr="004E4096">
        <w:rPr>
          <w:color w:val="auto"/>
        </w:rPr>
        <w:t>Presidential Academic Award</w:t>
      </w:r>
    </w:p>
    <w:p w14:paraId="1C374F40" w14:textId="790B7D1D" w:rsidR="00673E3E" w:rsidRPr="004E4096" w:rsidRDefault="00673E3E" w:rsidP="004E4096">
      <w:pPr>
        <w:pStyle w:val="ListBullet"/>
        <w:jc w:val="center"/>
        <w:rPr>
          <w:color w:val="auto"/>
        </w:rPr>
      </w:pPr>
      <w:r w:rsidRPr="004E4096">
        <w:rPr>
          <w:color w:val="auto"/>
        </w:rPr>
        <w:t>I received a presidential academic award for having a GPA higher than 3.7.</w:t>
      </w:r>
    </w:p>
    <w:p w14:paraId="1E694ACF" w14:textId="69A05F36" w:rsidR="00406500" w:rsidRPr="00B31663" w:rsidRDefault="00673E3E" w:rsidP="004E4096">
      <w:pPr>
        <w:pStyle w:val="Heading1"/>
        <w:jc w:val="center"/>
        <w:rPr>
          <w:color w:val="auto"/>
          <w:u w:val="single"/>
        </w:rPr>
      </w:pPr>
      <w:r w:rsidRPr="00B31663">
        <w:rPr>
          <w:color w:val="auto"/>
          <w:u w:val="single"/>
        </w:rPr>
        <w:t>References</w:t>
      </w:r>
    </w:p>
    <w:p w14:paraId="14481C17" w14:textId="5AA5EF20" w:rsidR="00406500" w:rsidRPr="004E4096" w:rsidRDefault="00406500" w:rsidP="004E4096">
      <w:pPr>
        <w:pStyle w:val="ListBullet"/>
        <w:numPr>
          <w:ilvl w:val="0"/>
          <w:numId w:val="0"/>
        </w:numPr>
        <w:jc w:val="center"/>
        <w:rPr>
          <w:b/>
          <w:bCs/>
          <w:color w:val="auto"/>
          <w:sz w:val="24"/>
          <w:szCs w:val="24"/>
        </w:rPr>
      </w:pPr>
      <w:r w:rsidRPr="004E4096">
        <w:rPr>
          <w:b/>
          <w:bCs/>
          <w:color w:val="auto"/>
          <w:sz w:val="24"/>
          <w:szCs w:val="24"/>
        </w:rPr>
        <w:t>EMILY HARRISON</w:t>
      </w:r>
    </w:p>
    <w:p w14:paraId="5246FE83" w14:textId="153FC7D8" w:rsidR="0014281D" w:rsidRPr="004E4096" w:rsidRDefault="00406500" w:rsidP="004E4096">
      <w:pPr>
        <w:pStyle w:val="ListBullet"/>
        <w:jc w:val="center"/>
        <w:rPr>
          <w:color w:val="auto"/>
        </w:rPr>
      </w:pPr>
      <w:r w:rsidRPr="004E4096">
        <w:rPr>
          <w:color w:val="auto"/>
        </w:rPr>
        <w:t>(208) 559 6036</w:t>
      </w:r>
    </w:p>
    <w:sectPr w:rsidR="0014281D" w:rsidRPr="004E4096" w:rsidSect="00617B26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3F1E" w14:textId="77777777" w:rsidR="00A73978" w:rsidRDefault="00A73978">
      <w:pPr>
        <w:spacing w:after="0"/>
      </w:pPr>
      <w:r>
        <w:separator/>
      </w:r>
    </w:p>
  </w:endnote>
  <w:endnote w:type="continuationSeparator" w:id="0">
    <w:p w14:paraId="06E31F2D" w14:textId="77777777" w:rsidR="00A73978" w:rsidRDefault="00A739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8252" w14:textId="77777777" w:rsidR="00673E3E" w:rsidRDefault="00673E3E">
    <w:pPr>
      <w:pStyle w:val="Footer"/>
    </w:pPr>
    <w:r>
      <w:t xml:space="preserve">Page </w:t>
    </w:r>
    <w:r w:rsidR="00B221AA">
      <w:fldChar w:fldCharType="begin"/>
    </w:r>
    <w:r w:rsidR="00B221AA">
      <w:instrText xml:space="preserve"> PAGE   \* MERGEFORMAT </w:instrText>
    </w:r>
    <w:r w:rsidR="00B221AA">
      <w:fldChar w:fldCharType="separate"/>
    </w:r>
    <w:r w:rsidR="001A310E">
      <w:rPr>
        <w:noProof/>
      </w:rPr>
      <w:t>2</w:t>
    </w:r>
    <w:r w:rsidR="00B221A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FE30" w14:textId="77777777" w:rsidR="00A73978" w:rsidRDefault="00A73978">
      <w:pPr>
        <w:spacing w:after="0"/>
      </w:pPr>
      <w:r>
        <w:separator/>
      </w:r>
    </w:p>
  </w:footnote>
  <w:footnote w:type="continuationSeparator" w:id="0">
    <w:p w14:paraId="607DBA52" w14:textId="77777777" w:rsidR="00A73978" w:rsidRDefault="00A739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C74481"/>
    <w:multiLevelType w:val="hybridMultilevel"/>
    <w:tmpl w:val="917C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cs="Times New Roman"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9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7"/>
  </w:num>
  <w:num w:numId="20">
    <w:abstractNumId w:val="13"/>
  </w:num>
  <w:num w:numId="21">
    <w:abstractNumId w:val="16"/>
  </w:num>
  <w:num w:numId="22">
    <w:abstractNumId w:val="10"/>
  </w:num>
  <w:num w:numId="23">
    <w:abstractNumId w:val="20"/>
  </w:num>
  <w:num w:numId="24">
    <w:abstractNumId w:val="18"/>
  </w:num>
  <w:num w:numId="25">
    <w:abstractNumId w:val="11"/>
  </w:num>
  <w:num w:numId="26">
    <w:abstractNumId w:val="15"/>
  </w:num>
  <w:num w:numId="27">
    <w:abstractNumId w:val="1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5B"/>
    <w:rsid w:val="000A4F59"/>
    <w:rsid w:val="00141A4C"/>
    <w:rsid w:val="0014281D"/>
    <w:rsid w:val="00166FA4"/>
    <w:rsid w:val="001A310E"/>
    <w:rsid w:val="001B29CF"/>
    <w:rsid w:val="0028220F"/>
    <w:rsid w:val="002E4F17"/>
    <w:rsid w:val="00350C6A"/>
    <w:rsid w:val="00356C14"/>
    <w:rsid w:val="003F2BEF"/>
    <w:rsid w:val="00406500"/>
    <w:rsid w:val="004E4096"/>
    <w:rsid w:val="00617B26"/>
    <w:rsid w:val="006270A9"/>
    <w:rsid w:val="00630667"/>
    <w:rsid w:val="00673E3E"/>
    <w:rsid w:val="00675956"/>
    <w:rsid w:val="00680147"/>
    <w:rsid w:val="00681034"/>
    <w:rsid w:val="006D5F8C"/>
    <w:rsid w:val="00742E5B"/>
    <w:rsid w:val="007D3F8A"/>
    <w:rsid w:val="00816216"/>
    <w:rsid w:val="0087734B"/>
    <w:rsid w:val="008A177B"/>
    <w:rsid w:val="00945F62"/>
    <w:rsid w:val="009D5933"/>
    <w:rsid w:val="00A73978"/>
    <w:rsid w:val="00A833AE"/>
    <w:rsid w:val="00A963A6"/>
    <w:rsid w:val="00B221AA"/>
    <w:rsid w:val="00B31663"/>
    <w:rsid w:val="00BC4814"/>
    <w:rsid w:val="00BD768D"/>
    <w:rsid w:val="00C61F8E"/>
    <w:rsid w:val="00D01E09"/>
    <w:rsid w:val="00D46468"/>
    <w:rsid w:val="00E83E4B"/>
    <w:rsid w:val="00F9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5A4062E"/>
  <w15:docId w15:val="{C3A8E644-A006-4CEB-AD5C-7B53C189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HGMinchoB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semiHidden="1" w:uiPriority="0" w:unhideWhenUsed="1"/>
    <w:lsdException w:name="Signature" w:locked="1" w:semiHidden="1" w:uiPriority="0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  <w:pPr>
      <w:spacing w:after="240"/>
    </w:pPr>
    <w:rPr>
      <w:color w:val="404040"/>
      <w:lang w:eastAsia="ja-JP"/>
    </w:rPr>
  </w:style>
  <w:style w:type="paragraph" w:styleId="Heading1">
    <w:name w:val="heading 1"/>
    <w:basedOn w:val="Normal"/>
    <w:link w:val="Heading1Char"/>
    <w:uiPriority w:val="99"/>
    <w:qFormat/>
    <w:rsid w:val="001B29CF"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29CF"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8220F"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8220F"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B29CF"/>
    <w:rPr>
      <w:rFonts w:ascii="Cambria" w:eastAsia="HGMinchoB" w:hAnsi="Cambria" w:cs="Times New Roman"/>
      <w:b/>
      <w:color w:val="2A7B8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B29CF"/>
    <w:rPr>
      <w:rFonts w:ascii="Cambria" w:eastAsia="HGMinchoB" w:hAnsi="Cambria" w:cs="Times New Roman"/>
      <w:b/>
      <w:caps/>
      <w:color w:val="262626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8220F"/>
    <w:rPr>
      <w:rFonts w:ascii="Cambria" w:eastAsia="HGMinchoB" w:hAnsi="Cambria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8220F"/>
    <w:rPr>
      <w:rFonts w:ascii="Cambria" w:eastAsia="HGMinchoB" w:hAnsi="Cambria" w:cs="Times New Roman"/>
      <w:i/>
      <w:iCs/>
      <w:color w:val="272727"/>
      <w:sz w:val="21"/>
      <w:szCs w:val="21"/>
    </w:rPr>
  </w:style>
  <w:style w:type="paragraph" w:styleId="Title">
    <w:name w:val="Title"/>
    <w:basedOn w:val="Normal"/>
    <w:link w:val="TitleChar"/>
    <w:uiPriority w:val="99"/>
    <w:qFormat/>
    <w:rsid w:val="00C61F8E"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C61F8E"/>
    <w:rPr>
      <w:rFonts w:ascii="Cambria" w:eastAsia="HGMinchoB" w:hAnsi="Cambria" w:cs="Times New Roma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rFonts w:cs="Times New Roman"/>
      <w:color w:val="393939"/>
    </w:rPr>
  </w:style>
  <w:style w:type="paragraph" w:styleId="ListBullet">
    <w:name w:val="List Bullet"/>
    <w:basedOn w:val="Normal"/>
    <w:uiPriority w:val="99"/>
    <w:rsid w:val="0087734B"/>
    <w:pPr>
      <w:numPr>
        <w:numId w:val="25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rsid w:val="007D3F8A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D3F8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81034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81034"/>
    <w:rPr>
      <w:rFonts w:cs="Times New Roman"/>
      <w:color w:val="2A7B88"/>
    </w:rPr>
  </w:style>
  <w:style w:type="paragraph" w:styleId="TOCHeading">
    <w:name w:val="TOC Heading"/>
    <w:basedOn w:val="Heading1"/>
    <w:next w:val="Normal"/>
    <w:uiPriority w:val="99"/>
    <w:qFormat/>
    <w:rsid w:val="007D3F8A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99"/>
    <w:qFormat/>
    <w:rsid w:val="007D3F8A"/>
    <w:rPr>
      <w:rFonts w:cs="Times New Roman"/>
      <w:i/>
      <w:iCs/>
      <w:color w:val="2A7B88"/>
    </w:rPr>
  </w:style>
  <w:style w:type="character" w:styleId="IntenseReference">
    <w:name w:val="Intense Reference"/>
    <w:basedOn w:val="DefaultParagraphFont"/>
    <w:uiPriority w:val="99"/>
    <w:qFormat/>
    <w:rsid w:val="007D3F8A"/>
    <w:rPr>
      <w:rFonts w:cs="Times New Roman"/>
      <w:b/>
      <w:bCs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D3F8A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locked/>
    <w:rsid w:val="007D3F8A"/>
    <w:rPr>
      <w:rFonts w:cs="Times New Roman"/>
      <w:i/>
      <w:iCs/>
      <w:color w:val="2A7B88"/>
    </w:rPr>
  </w:style>
  <w:style w:type="paragraph" w:styleId="ListNumber">
    <w:name w:val="List Number"/>
    <w:basedOn w:val="Normal"/>
    <w:uiPriority w:val="99"/>
    <w:rsid w:val="0087734B"/>
    <w:pPr>
      <w:numPr>
        <w:numId w:val="27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rsid w:val="00E83E4B"/>
    <w:rPr>
      <w:rFonts w:cs="Times New Roman"/>
      <w:color w:val="7B4968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rFonts w:cs="Times New Roman"/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83E4B"/>
    <w:rPr>
      <w:rFonts w:cs="Times New Roman"/>
      <w:sz w:val="16"/>
      <w:szCs w:val="16"/>
    </w:rPr>
  </w:style>
  <w:style w:type="paragraph" w:styleId="BlockText">
    <w:name w:val="Block Text"/>
    <w:basedOn w:val="Normal"/>
    <w:uiPriority w:val="99"/>
    <w:semiHidden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semiHidden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83E4B"/>
    <w:rPr>
      <w:rFonts w:cs="Times New Roman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8220F"/>
    <w:rPr>
      <w:rFonts w:cs="Times New Roman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83E4B"/>
    <w:rPr>
      <w:rFonts w:ascii="Segoe UI" w:hAnsi="Segoe UI" w:cs="Segoe UI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28220F"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220F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8220F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8220F"/>
    <w:rPr>
      <w:rFonts w:cs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8220F"/>
    <w:rPr>
      <w:rFonts w:cs="Times New Roman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8220F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8220F"/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8220F"/>
    <w:rPr>
      <w:rFonts w:ascii="Consolas" w:hAnsi="Consolas" w:cs="Times New Roman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28220F"/>
    <w:rPr>
      <w:rFonts w:ascii="Consolas" w:hAnsi="Consola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8220F"/>
    <w:rPr>
      <w:rFonts w:ascii="Consolas" w:hAnsi="Consola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8220F"/>
    <w:rPr>
      <w:rFonts w:ascii="Consolas" w:hAnsi="Consolas" w:cs="Times New Roman"/>
      <w:sz w:val="20"/>
      <w:szCs w:val="20"/>
    </w:rPr>
  </w:style>
  <w:style w:type="paragraph" w:styleId="MacroText">
    <w:name w:val="macro"/>
    <w:link w:val="MacroTextChar"/>
    <w:uiPriority w:val="99"/>
    <w:semiHidden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28220F"/>
    <w:rPr>
      <w:rFonts w:ascii="Consolas" w:hAnsi="Consolas" w:cs="Times New Roman"/>
      <w:color w:val="404040"/>
      <w:sz w:val="22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8220F"/>
    <w:rPr>
      <w:rFonts w:ascii="Consolas" w:hAnsi="Consolas" w:cs="Times New Roman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0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y5179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3263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Day</dc:creator>
  <cp:keywords/>
  <dc:description/>
  <cp:lastModifiedBy>Ethan Day</cp:lastModifiedBy>
  <cp:revision>12</cp:revision>
  <cp:lastPrinted>2021-07-28T16:19:00Z</cp:lastPrinted>
  <dcterms:created xsi:type="dcterms:W3CDTF">2021-07-12T00:45:00Z</dcterms:created>
  <dcterms:modified xsi:type="dcterms:W3CDTF">2022-05-11T06:20:00Z</dcterms:modified>
</cp:coreProperties>
</file>